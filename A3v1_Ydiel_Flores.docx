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71D1F95A" w14:textId="77777777" w:rsidTr="002D24ED">
        <w:tc>
          <w:tcPr>
            <w:tcW w:w="10577" w:type="dxa"/>
            <w:vMerge w:val="restart"/>
          </w:tcPr>
          <w:p w14:paraId="08291EC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2C8EF4F7" w14:textId="7D7C2272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4F4463">
              <w:t xml:space="preserve">UPRM Enrollment </w:t>
            </w:r>
            <w:r w:rsidR="00F671D6">
              <w:t>Platform</w:t>
            </w:r>
          </w:p>
        </w:tc>
        <w:tc>
          <w:tcPr>
            <w:tcW w:w="5172" w:type="dxa"/>
          </w:tcPr>
          <w:p w14:paraId="03586972" w14:textId="0715C632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F671D6">
              <w:t>August 18, 2020</w:t>
            </w:r>
          </w:p>
        </w:tc>
      </w:tr>
      <w:tr w:rsidR="00344D45" w14:paraId="7655632F" w14:textId="77777777" w:rsidTr="002D24ED">
        <w:tc>
          <w:tcPr>
            <w:tcW w:w="10577" w:type="dxa"/>
            <w:vMerge/>
          </w:tcPr>
          <w:p w14:paraId="1F57E1B7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097AF23D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CABCFF2" w14:textId="156BD932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F671D6">
              <w:t>Ydiel Z. Flores Torres</w:t>
            </w:r>
          </w:p>
        </w:tc>
      </w:tr>
    </w:tbl>
    <w:p w14:paraId="44CAEDF9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4D6B8752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38183283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1356A94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EA7D809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817BEAB" w14:textId="77777777" w:rsidR="00344D45" w:rsidRPr="00EE2F61" w:rsidRDefault="00344D45">
            <w:pPr>
              <w:rPr>
                <w:b/>
                <w:bCs/>
              </w:rPr>
            </w:pPr>
            <w:r w:rsidRPr="00EE2F61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11FA611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17FCF84C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05F74248" w14:textId="77777777" w:rsidR="00344D45" w:rsidRDefault="00344D45"/>
          <w:p w14:paraId="5A43BF5B" w14:textId="16CE7E2E" w:rsidR="005A1CBA" w:rsidRDefault="005A1CBA" w:rsidP="005A1CB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5A1CBA">
              <w:rPr>
                <w:sz w:val="32"/>
                <w:szCs w:val="32"/>
              </w:rPr>
              <w:t>The problem in question is the archaic system for student enrollment provided by the UPR (UPRM specifically).</w:t>
            </w:r>
          </w:p>
          <w:p w14:paraId="0ACB6DB3" w14:textId="76A2637F" w:rsidR="005A1CBA" w:rsidRDefault="005A1CBA" w:rsidP="005A1CB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Due to the current system, most of the time does not have enough space for students in their classes. </w:t>
            </w:r>
          </w:p>
          <w:p w14:paraId="4ECFE543" w14:textId="7849107C" w:rsidR="005A1CBA" w:rsidRPr="005A1CBA" w:rsidRDefault="005A1CBA" w:rsidP="005A1CB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Provide students with an updated interface to enroll courses.</w:t>
            </w:r>
          </w:p>
          <w:p w14:paraId="060CF7FC" w14:textId="722D9897" w:rsidR="005A1CBA" w:rsidRPr="005A1CBA" w:rsidRDefault="005A1CBA">
            <w:pPr>
              <w:rPr>
                <w:sz w:val="40"/>
                <w:szCs w:val="4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A924189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6FF385B1" w14:textId="77777777" w:rsidR="00344D45" w:rsidRPr="00EE2F61" w:rsidRDefault="00A93C59" w:rsidP="00A93C59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EE2F61">
              <w:rPr>
                <w:sz w:val="32"/>
                <w:szCs w:val="32"/>
              </w:rPr>
              <w:t>Create a “pre-enrollment” process to give the faculties enough time to prepare for demand.</w:t>
            </w:r>
          </w:p>
          <w:p w14:paraId="41BA7A1C" w14:textId="77777777" w:rsidR="00A93C59" w:rsidRPr="00EE2F61" w:rsidRDefault="00A93C59" w:rsidP="00A93C59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EE2F61">
              <w:rPr>
                <w:sz w:val="32"/>
                <w:szCs w:val="32"/>
              </w:rPr>
              <w:t>Create an “index” of how many people</w:t>
            </w:r>
            <w:r w:rsidR="00EE2F61" w:rsidRPr="00EE2F61">
              <w:rPr>
                <w:sz w:val="32"/>
                <w:szCs w:val="32"/>
              </w:rPr>
              <w:t xml:space="preserve"> comply with pre-requisites at the end of the semester and are able to enroll “X” class. </w:t>
            </w:r>
          </w:p>
          <w:p w14:paraId="291ECFE1" w14:textId="08CF60F4" w:rsidR="00EE2F61" w:rsidRPr="00EE2F61" w:rsidRDefault="00EE2F61" w:rsidP="00A93C59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EE2F61">
              <w:rPr>
                <w:sz w:val="32"/>
                <w:szCs w:val="32"/>
              </w:rPr>
              <w:t>Direct everything enrollment related to one place.</w:t>
            </w:r>
          </w:p>
          <w:p w14:paraId="5DAB843D" w14:textId="7182C6D0" w:rsidR="00EE2F61" w:rsidRPr="00EE2F61" w:rsidRDefault="00EE2F61" w:rsidP="00A93C59">
            <w:pPr>
              <w:pStyle w:val="ListParagraph"/>
              <w:numPr>
                <w:ilvl w:val="0"/>
                <w:numId w:val="5"/>
              </w:numPr>
            </w:pPr>
            <w:r w:rsidRPr="00EE2F61">
              <w:rPr>
                <w:sz w:val="32"/>
                <w:szCs w:val="32"/>
              </w:rPr>
              <w:t>Create a modern interface for users to familiarize better.</w:t>
            </w:r>
          </w:p>
        </w:tc>
      </w:tr>
      <w:tr w:rsidR="002D24ED" w14:paraId="67FA8BB1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5ECE30CF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7334DB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63846A1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22580443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1CDF339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24F89718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FC92ED6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416ADA6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45106DFB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6BF7257A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5862536F" w14:textId="77777777" w:rsidR="005A1CBA" w:rsidRDefault="005A1CBA" w:rsidP="005A1CBA"/>
          <w:p w14:paraId="1BC7B8AB" w14:textId="53B4A89F" w:rsidR="005A1CBA" w:rsidRPr="005A1CBA" w:rsidRDefault="005A1CBA" w:rsidP="005A1CBA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main goal of this project will be to provide students and the administration with a better user experience when the enrollment time arrives.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8042A3F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3FE915D3" w14:textId="38FED835" w:rsidR="00344D45" w:rsidRDefault="00344D45" w:rsidP="00344D45"/>
        </w:tc>
      </w:tr>
      <w:tr w:rsidR="002D24ED" w14:paraId="70253F88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0365B3C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FADC575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87D0B3E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398E3476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00347E7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78EA60BA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28DAA6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1FCFA59D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7C112A3C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4EC1F98A" w14:textId="77777777" w:rsidTr="002D24ED">
        <w:tc>
          <w:tcPr>
            <w:tcW w:w="9445" w:type="dxa"/>
            <w:gridSpan w:val="2"/>
          </w:tcPr>
          <w:p w14:paraId="6ACE4284" w14:textId="77777777" w:rsidR="00344D45" w:rsidRPr="00A93C59" w:rsidRDefault="00A93C59" w:rsidP="00A93C5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93C59">
              <w:rPr>
                <w:sz w:val="28"/>
                <w:szCs w:val="28"/>
              </w:rPr>
              <w:t>Not a great experience with the enrollment process.</w:t>
            </w:r>
          </w:p>
          <w:p w14:paraId="2D92D3E1" w14:textId="6E9A153D" w:rsidR="00A93C59" w:rsidRPr="00A93C59" w:rsidRDefault="00A93C59" w:rsidP="00A93C5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93C59">
              <w:rPr>
                <w:sz w:val="28"/>
                <w:szCs w:val="28"/>
              </w:rPr>
              <w:t>Multiple places to look in order to start the process.</w:t>
            </w:r>
          </w:p>
          <w:p w14:paraId="7DE27F26" w14:textId="7BC92FF2" w:rsidR="00A93C59" w:rsidRPr="00A93C59" w:rsidRDefault="00A93C59" w:rsidP="00A93C5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93C59">
              <w:rPr>
                <w:sz w:val="28"/>
                <w:szCs w:val="28"/>
              </w:rPr>
              <w:t xml:space="preserve">Students feel unsatisfied after the enrollment process and Campus officials must put on extra work to help students. </w:t>
            </w:r>
          </w:p>
          <w:p w14:paraId="310DD95E" w14:textId="77777777" w:rsidR="00A93C59" w:rsidRPr="00A93C59" w:rsidRDefault="00A93C59" w:rsidP="00A93C5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93C59">
              <w:rPr>
                <w:sz w:val="28"/>
                <w:szCs w:val="28"/>
              </w:rPr>
              <w:t>Faculties not correctly preparing for the demand.</w:t>
            </w:r>
          </w:p>
          <w:p w14:paraId="08C88C86" w14:textId="38BA41B7" w:rsidR="00A93C59" w:rsidRDefault="00A93C59" w:rsidP="00A93C59">
            <w:pPr>
              <w:pStyle w:val="ListParagraph"/>
              <w:numPr>
                <w:ilvl w:val="0"/>
                <w:numId w:val="5"/>
              </w:numPr>
            </w:pPr>
            <w:r w:rsidRPr="00A93C59">
              <w:rPr>
                <w:sz w:val="28"/>
                <w:szCs w:val="28"/>
              </w:rPr>
              <w:t xml:space="preserve">No “real-time” knowledge of demand.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0C3AE6C" w14:textId="77777777" w:rsidR="00344D45" w:rsidRDefault="00344D45"/>
        </w:tc>
        <w:tc>
          <w:tcPr>
            <w:tcW w:w="9946" w:type="dxa"/>
            <w:gridSpan w:val="2"/>
          </w:tcPr>
          <w:p w14:paraId="6D7C25C5" w14:textId="55B97CFE" w:rsidR="00344D45" w:rsidRDefault="00344D45" w:rsidP="00344D45"/>
        </w:tc>
      </w:tr>
    </w:tbl>
    <w:p w14:paraId="028F1075" w14:textId="77777777" w:rsidR="00B16A61" w:rsidRDefault="00B16A61"/>
    <w:p w14:paraId="45770C81" w14:textId="77777777"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1616"/>
    <w:multiLevelType w:val="hybridMultilevel"/>
    <w:tmpl w:val="ED3C9650"/>
    <w:lvl w:ilvl="0" w:tplc="2A2C3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63"/>
    <w:rsid w:val="0008081F"/>
    <w:rsid w:val="002A5F9E"/>
    <w:rsid w:val="002D24ED"/>
    <w:rsid w:val="00344D45"/>
    <w:rsid w:val="004F4463"/>
    <w:rsid w:val="005A1CBA"/>
    <w:rsid w:val="00A93C59"/>
    <w:rsid w:val="00B16A61"/>
    <w:rsid w:val="00EE2F61"/>
    <w:rsid w:val="00F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4030"/>
  <w15:chartTrackingRefBased/>
  <w15:docId w15:val="{0916B963-B360-4F55-BA3F-551A9783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diel\Downloads\A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A3_Template</Template>
  <TotalTime>91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Ydiel</dc:creator>
  <cp:keywords/>
  <dc:description/>
  <cp:lastModifiedBy>Ydiel Z Flores Torres</cp:lastModifiedBy>
  <cp:revision>2</cp:revision>
  <dcterms:created xsi:type="dcterms:W3CDTF">2020-08-19T01:12:00Z</dcterms:created>
  <dcterms:modified xsi:type="dcterms:W3CDTF">2020-08-19T03:05:00Z</dcterms:modified>
</cp:coreProperties>
</file>