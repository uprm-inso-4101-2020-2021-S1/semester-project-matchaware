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6ED2A678" w14:textId="77777777" w:rsidTr="002D24ED">
        <w:tc>
          <w:tcPr>
            <w:tcW w:w="10577" w:type="dxa"/>
            <w:vMerge w:val="restart"/>
          </w:tcPr>
          <w:p w14:paraId="50FD9A36" w14:textId="35B15FB5" w:rsidR="00344D45" w:rsidRPr="00344D45" w:rsidRDefault="00D02537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2C11E661" w14:textId="0F2D0A4D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D02537">
              <w:rPr>
                <w:b/>
                <w:bCs/>
              </w:rPr>
              <w:t>Disaster quick response</w:t>
            </w:r>
          </w:p>
        </w:tc>
        <w:tc>
          <w:tcPr>
            <w:tcW w:w="5172" w:type="dxa"/>
          </w:tcPr>
          <w:p w14:paraId="45BFEC22" w14:textId="5F37D6FD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D02537">
              <w:t>August 18, 2020</w:t>
            </w:r>
          </w:p>
        </w:tc>
      </w:tr>
      <w:tr w:rsidR="00344D45" w14:paraId="1899FEBD" w14:textId="77777777" w:rsidTr="002D24ED">
        <w:tc>
          <w:tcPr>
            <w:tcW w:w="10577" w:type="dxa"/>
            <w:vMerge/>
          </w:tcPr>
          <w:p w14:paraId="22494CCC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7113E3AE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2312858C" w14:textId="1BA7E0EF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D02537">
              <w:t>Emmanuel Alonso</w:t>
            </w:r>
          </w:p>
        </w:tc>
      </w:tr>
    </w:tbl>
    <w:p w14:paraId="66CE58F2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0052BA60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15373646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0229E6A9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C82A2F6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5AB2685F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095AED6A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2F751FBC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5738A9D5" w14:textId="7EB579F0" w:rsidR="00D02537" w:rsidRDefault="00D02537" w:rsidP="00D02537">
            <w:pPr>
              <w:pStyle w:val="ListParagraph"/>
              <w:numPr>
                <w:ilvl w:val="0"/>
                <w:numId w:val="5"/>
              </w:numPr>
            </w:pPr>
            <w:r>
              <w:t>The Problem is the low response time at a disaster event in Puerto Rico</w:t>
            </w:r>
          </w:p>
          <w:p w14:paraId="031935EF" w14:textId="1313D7A3" w:rsidR="00D02537" w:rsidRDefault="00D02537" w:rsidP="00D02537">
            <w:pPr>
              <w:pStyle w:val="ListParagraph"/>
              <w:numPr>
                <w:ilvl w:val="0"/>
                <w:numId w:val="5"/>
              </w:numPr>
            </w:pPr>
            <w:r>
              <w:t>Due to the lack of resources and good management the disaster response team lack the ability to provide efficient and equally help for the people in need</w:t>
            </w:r>
          </w:p>
          <w:p w14:paraId="7B444DF8" w14:textId="29BF9B3A" w:rsidR="00D02537" w:rsidRDefault="00D02537" w:rsidP="00D02537">
            <w:pPr>
              <w:pStyle w:val="ListParagraph"/>
              <w:numPr>
                <w:ilvl w:val="0"/>
                <w:numId w:val="5"/>
              </w:numPr>
            </w:pPr>
            <w:r>
              <w:t xml:space="preserve">Provide a response time to a give situation on any place and any time </w:t>
            </w:r>
          </w:p>
          <w:p w14:paraId="36B2DBB5" w14:textId="06ACB5B9" w:rsidR="00D02537" w:rsidRDefault="00D02537" w:rsidP="00D02537">
            <w:pPr>
              <w:pStyle w:val="ListParagraph"/>
              <w:numPr>
                <w:ilvl w:val="0"/>
                <w:numId w:val="5"/>
              </w:numPr>
            </w:pPr>
            <w:r>
              <w:t>Be able to report lost of electricity. damage to structures and other problems related to the public safety</w:t>
            </w:r>
          </w:p>
          <w:p w14:paraId="1723AFC7" w14:textId="7C6BE05F" w:rsidR="00344D45" w:rsidRDefault="00D02537" w:rsidP="001339E3">
            <w:pPr>
              <w:pStyle w:val="ListParagraph"/>
              <w:numPr>
                <w:ilvl w:val="0"/>
                <w:numId w:val="5"/>
              </w:numPr>
            </w:pPr>
            <w:r>
              <w:t xml:space="preserve">In past events like Huracan maria we saw how fragile the electric system in PR was. </w:t>
            </w:r>
          </w:p>
          <w:p w14:paraId="06E5C951" w14:textId="6A27E25B" w:rsidR="001339E3" w:rsidRPr="00344D45" w:rsidRDefault="001339E3" w:rsidP="001339E3">
            <w:pPr>
              <w:pStyle w:val="ListParagraph"/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868E86A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3955F231" w14:textId="77777777" w:rsidR="00344D45" w:rsidRDefault="00C035CC" w:rsidP="00C035CC">
            <w:pPr>
              <w:pStyle w:val="ListParagraph"/>
              <w:numPr>
                <w:ilvl w:val="0"/>
                <w:numId w:val="5"/>
              </w:numPr>
            </w:pPr>
            <w:r>
              <w:t xml:space="preserve">Create a web page and a mobile application in </w:t>
            </w:r>
            <w:r w:rsidR="00FC6E06">
              <w:t>which</w:t>
            </w:r>
            <w:r>
              <w:t xml:space="preserve"> </w:t>
            </w:r>
            <w:r w:rsidR="00916DC6">
              <w:t xml:space="preserve">after creating a account you can report problems by selectin the </w:t>
            </w:r>
            <w:proofErr w:type="gramStart"/>
            <w:r w:rsidR="00916DC6">
              <w:t xml:space="preserve">place </w:t>
            </w:r>
            <w:r w:rsidR="00FC6E06">
              <w:t>,</w:t>
            </w:r>
            <w:proofErr w:type="gramEnd"/>
            <w:r w:rsidR="00FC6E06">
              <w:t xml:space="preserve"> time </w:t>
            </w:r>
            <w:r w:rsidR="00916DC6">
              <w:t xml:space="preserve">and  uploading a </w:t>
            </w:r>
            <w:r w:rsidR="00FC6E06">
              <w:t>pictur</w:t>
            </w:r>
            <w:r w:rsidR="00916DC6">
              <w:t xml:space="preserve">e </w:t>
            </w:r>
            <w:r w:rsidR="00FC6E06">
              <w:t xml:space="preserve"> of the problem.</w:t>
            </w:r>
          </w:p>
          <w:p w14:paraId="4581BB05" w14:textId="77777777" w:rsidR="00FC6E06" w:rsidRDefault="00FC6E06" w:rsidP="00C035CC">
            <w:pPr>
              <w:pStyle w:val="ListParagraph"/>
              <w:numPr>
                <w:ilvl w:val="0"/>
                <w:numId w:val="5"/>
              </w:numPr>
            </w:pPr>
            <w:r>
              <w:t xml:space="preserve">Storage this information in a </w:t>
            </w:r>
            <w:r w:rsidR="0010377C">
              <w:t xml:space="preserve">Data base  </w:t>
            </w:r>
          </w:p>
          <w:p w14:paraId="2A790E3C" w14:textId="77777777" w:rsidR="0010377C" w:rsidRDefault="0010377C" w:rsidP="00C035CC">
            <w:pPr>
              <w:pStyle w:val="ListParagraph"/>
              <w:numPr>
                <w:ilvl w:val="0"/>
                <w:numId w:val="5"/>
              </w:numPr>
            </w:pPr>
            <w:r>
              <w:t xml:space="preserve">Using this information provide the users a map with all the problems </w:t>
            </w:r>
            <w:r w:rsidR="008F39FA">
              <w:t xml:space="preserve">using google maps </w:t>
            </w:r>
          </w:p>
          <w:p w14:paraId="58752E86" w14:textId="77777777" w:rsidR="008F39FA" w:rsidRDefault="008F39FA" w:rsidP="00C035CC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These information</w:t>
            </w:r>
            <w:proofErr w:type="gramEnd"/>
            <w:r>
              <w:t xml:space="preserve"> can be filtered by </w:t>
            </w:r>
            <w:r w:rsidR="00A310E5">
              <w:t xml:space="preserve">location and type of </w:t>
            </w:r>
            <w:r w:rsidR="00945DD9">
              <w:t>problem</w:t>
            </w:r>
          </w:p>
          <w:p w14:paraId="33F1C383" w14:textId="77777777" w:rsidR="00C770F6" w:rsidRDefault="00945DD9" w:rsidP="00C035CC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users have different types of accounts in which </w:t>
            </w:r>
            <w:r w:rsidR="004F7C10">
              <w:t xml:space="preserve">if the account is a emergency management employee he/ her can change the status of the problem </w:t>
            </w:r>
            <w:proofErr w:type="gramStart"/>
            <w:r w:rsidR="00C770F6">
              <w:t>( reported</w:t>
            </w:r>
            <w:proofErr w:type="gramEnd"/>
            <w:r w:rsidR="00C770F6">
              <w:t xml:space="preserve">, working , solved) </w:t>
            </w:r>
          </w:p>
          <w:p w14:paraId="3270E104" w14:textId="2045E1BD" w:rsidR="00945DD9" w:rsidRDefault="00945DD9" w:rsidP="00C770F6">
            <w:pPr>
              <w:pStyle w:val="ListParagraph"/>
            </w:pPr>
            <w:r>
              <w:t xml:space="preserve"> </w:t>
            </w:r>
          </w:p>
        </w:tc>
      </w:tr>
      <w:tr w:rsidR="002D24ED" w14:paraId="0374FC62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B4F3B80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9AA6CEC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4A218841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02BF7452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3A02FC1E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1F8ECD70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46C008D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7E5E0A45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78BCEC3A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22D1B323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7B86C0D0" w14:textId="78CA52F5" w:rsidR="001339E3" w:rsidRDefault="001339E3" w:rsidP="001339E3">
            <w:pPr>
              <w:pStyle w:val="ListParagraph"/>
              <w:numPr>
                <w:ilvl w:val="0"/>
                <w:numId w:val="5"/>
              </w:numPr>
            </w:pPr>
            <w:r>
              <w:t>Provide the people the ability to report problems in real time and location, giving them a voice in a time of disaster. Making every person able to help even with a little.</w:t>
            </w:r>
          </w:p>
          <w:p w14:paraId="04DD7D17" w14:textId="2AFA894C" w:rsidR="001339E3" w:rsidRDefault="00165A5C" w:rsidP="001339E3">
            <w:pPr>
              <w:pStyle w:val="ListParagraph"/>
              <w:numPr>
                <w:ilvl w:val="0"/>
                <w:numId w:val="5"/>
              </w:numPr>
            </w:pPr>
            <w:r>
              <w:t>Relief the amount of work and time consumption from the disaster response teams (</w:t>
            </w:r>
            <w:proofErr w:type="gramStart"/>
            <w:r>
              <w:t>AEE ,</w:t>
            </w:r>
            <w:proofErr w:type="gramEnd"/>
            <w:r>
              <w:t xml:space="preserve"> </w:t>
            </w:r>
            <w:r w:rsidR="00E13C25">
              <w:t xml:space="preserve">AAA, FEMA , </w:t>
            </w:r>
            <w:proofErr w:type="spellStart"/>
            <w:r w:rsidR="00E13C25">
              <w:t>etc</w:t>
            </w:r>
            <w:proofErr w:type="spellEnd"/>
            <w:r>
              <w:t>)</w:t>
            </w:r>
            <w:r w:rsidR="00E13C25">
              <w:t xml:space="preserve"> </w:t>
            </w:r>
          </w:p>
          <w:p w14:paraId="3521300F" w14:textId="4F1B1C4A" w:rsidR="00344D45" w:rsidRDefault="00344D45" w:rsidP="00344D45"/>
        </w:tc>
        <w:tc>
          <w:tcPr>
            <w:tcW w:w="1530" w:type="dxa"/>
            <w:tcBorders>
              <w:top w:val="nil"/>
              <w:bottom w:val="nil"/>
            </w:tcBorders>
          </w:tcPr>
          <w:p w14:paraId="553D7A9A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3A13C0A1" w14:textId="579B592A" w:rsidR="00344D45" w:rsidRDefault="00344D45" w:rsidP="00344D45"/>
        </w:tc>
      </w:tr>
      <w:tr w:rsidR="002D24ED" w14:paraId="47B475DA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61D2069A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1542753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24756BC7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367162E7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711A0DC0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0F8E6BA0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5C389C0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9888689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259DEBF2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6F1C7D53" w14:textId="77777777" w:rsidTr="002D24ED">
        <w:tc>
          <w:tcPr>
            <w:tcW w:w="9445" w:type="dxa"/>
            <w:gridSpan w:val="2"/>
          </w:tcPr>
          <w:p w14:paraId="58FB90D2" w14:textId="03BF2126" w:rsidR="00344D45" w:rsidRDefault="00AD4FDF" w:rsidP="00AD4FDF">
            <w:pPr>
              <w:pStyle w:val="ListParagraph"/>
              <w:numPr>
                <w:ilvl w:val="0"/>
                <w:numId w:val="5"/>
              </w:numPr>
            </w:pPr>
            <w:r>
              <w:t xml:space="preserve">Maria hurricane </w:t>
            </w:r>
            <w:r w:rsidR="00F35933">
              <w:t>chaos in some areas</w:t>
            </w:r>
            <w:r w:rsidR="00533C7D">
              <w:t xml:space="preserve"> like, mountain roads and </w:t>
            </w:r>
            <w:r w:rsidR="008432F7">
              <w:t xml:space="preserve">houses </w:t>
            </w:r>
          </w:p>
          <w:p w14:paraId="04ECF318" w14:textId="77777777" w:rsidR="00A9598E" w:rsidRDefault="00F35933" w:rsidP="00AD4FDF">
            <w:pPr>
              <w:pStyle w:val="ListParagraph"/>
              <w:numPr>
                <w:ilvl w:val="0"/>
                <w:numId w:val="5"/>
              </w:numPr>
            </w:pPr>
            <w:r>
              <w:t xml:space="preserve">Previous </w:t>
            </w:r>
            <w:r w:rsidR="00AB5C32">
              <w:t>storm</w:t>
            </w:r>
            <w:r>
              <w:t xml:space="preserve"> leaving zones without electrical service for months</w:t>
            </w:r>
            <w:r w:rsidR="00AB5C32">
              <w:t xml:space="preserve"> in places like </w:t>
            </w:r>
            <w:r w:rsidR="002C2EB1">
              <w:t>San Lorenzo</w:t>
            </w:r>
          </w:p>
          <w:p w14:paraId="1F12A595" w14:textId="56676042" w:rsidR="00F35933" w:rsidRDefault="00F35933" w:rsidP="008432F7">
            <w:pPr>
              <w:pStyle w:val="ListParagraph"/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967184D" w14:textId="77777777" w:rsidR="00344D45" w:rsidRDefault="00344D45"/>
        </w:tc>
        <w:tc>
          <w:tcPr>
            <w:tcW w:w="9946" w:type="dxa"/>
            <w:gridSpan w:val="2"/>
          </w:tcPr>
          <w:p w14:paraId="4DF29A76" w14:textId="6DD23AC9" w:rsidR="00344D45" w:rsidRDefault="00344D45" w:rsidP="00344D45"/>
        </w:tc>
      </w:tr>
    </w:tbl>
    <w:p w14:paraId="3300DEE7" w14:textId="77777777" w:rsidR="00B16A61" w:rsidRDefault="00B16A61"/>
    <w:p w14:paraId="4374003C" w14:textId="77777777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E4A51"/>
    <w:multiLevelType w:val="hybridMultilevel"/>
    <w:tmpl w:val="945634F6"/>
    <w:lvl w:ilvl="0" w:tplc="1E2CF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37"/>
    <w:rsid w:val="00030116"/>
    <w:rsid w:val="0008081F"/>
    <w:rsid w:val="0010377C"/>
    <w:rsid w:val="001339E3"/>
    <w:rsid w:val="00165A5C"/>
    <w:rsid w:val="002C2EB1"/>
    <w:rsid w:val="002D24ED"/>
    <w:rsid w:val="00344D45"/>
    <w:rsid w:val="004F7C10"/>
    <w:rsid w:val="00533C7D"/>
    <w:rsid w:val="007F6D33"/>
    <w:rsid w:val="008432F7"/>
    <w:rsid w:val="00876E18"/>
    <w:rsid w:val="008F39FA"/>
    <w:rsid w:val="00916DC6"/>
    <w:rsid w:val="00945DD9"/>
    <w:rsid w:val="00A310E5"/>
    <w:rsid w:val="00A9598E"/>
    <w:rsid w:val="00AB5C32"/>
    <w:rsid w:val="00AD4FDF"/>
    <w:rsid w:val="00B16A61"/>
    <w:rsid w:val="00C035CC"/>
    <w:rsid w:val="00C3589F"/>
    <w:rsid w:val="00C770F6"/>
    <w:rsid w:val="00D02537"/>
    <w:rsid w:val="00E13C25"/>
    <w:rsid w:val="00F21541"/>
    <w:rsid w:val="00F35933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2B46"/>
  <w15:chartTrackingRefBased/>
  <w15:docId w15:val="{06DF3EEE-390A-4415-A57B-8263F934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\Downloads\A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Template.dotx</Template>
  <TotalTime>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alonso</dc:creator>
  <cp:keywords/>
  <dc:description/>
  <cp:lastModifiedBy>emmanuel alonso</cp:lastModifiedBy>
  <cp:revision>2</cp:revision>
  <dcterms:created xsi:type="dcterms:W3CDTF">2020-08-19T15:55:00Z</dcterms:created>
  <dcterms:modified xsi:type="dcterms:W3CDTF">2020-08-19T15:55:00Z</dcterms:modified>
</cp:coreProperties>
</file>