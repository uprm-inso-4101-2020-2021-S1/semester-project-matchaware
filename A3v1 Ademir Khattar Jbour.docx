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71D1F95A" w14:textId="77777777" w:rsidTr="002D24ED">
        <w:tc>
          <w:tcPr>
            <w:tcW w:w="10577" w:type="dxa"/>
            <w:vMerge w:val="restart"/>
          </w:tcPr>
          <w:p w14:paraId="08291ECB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2C8EF4F7" w14:textId="22518A51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B905B7">
              <w:t>Covid-19 Awareness</w:t>
            </w:r>
          </w:p>
        </w:tc>
        <w:tc>
          <w:tcPr>
            <w:tcW w:w="5172" w:type="dxa"/>
          </w:tcPr>
          <w:p w14:paraId="03586972" w14:textId="05CA8464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F671D6">
              <w:t>August 1</w:t>
            </w:r>
            <w:r w:rsidR="0062533E">
              <w:t>9</w:t>
            </w:r>
            <w:r w:rsidR="00F671D6">
              <w:t>, 2020</w:t>
            </w:r>
          </w:p>
        </w:tc>
      </w:tr>
      <w:tr w:rsidR="00344D45" w14:paraId="7655632F" w14:textId="77777777" w:rsidTr="002D24ED">
        <w:tc>
          <w:tcPr>
            <w:tcW w:w="10577" w:type="dxa"/>
            <w:vMerge/>
          </w:tcPr>
          <w:p w14:paraId="1F57E1B7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097AF23D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4CABCFF2" w14:textId="03039092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62533E">
              <w:t>Ademir Khattar</w:t>
            </w:r>
          </w:p>
        </w:tc>
      </w:tr>
    </w:tbl>
    <w:p w14:paraId="44CAEDF9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4D6B8752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38183283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1356A94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EA7D809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817BEAB" w14:textId="77777777" w:rsidR="00344D45" w:rsidRPr="00EE2F61" w:rsidRDefault="00344D45">
            <w:pPr>
              <w:rPr>
                <w:b/>
                <w:bCs/>
              </w:rPr>
            </w:pPr>
            <w:r w:rsidRPr="00EE2F61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11FA611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17FCF84C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05F74248" w14:textId="77777777" w:rsidR="00344D45" w:rsidRDefault="00344D45"/>
          <w:p w14:paraId="5A43BF5B" w14:textId="09BAE7DD" w:rsidR="005A1CBA" w:rsidRDefault="005A1CBA" w:rsidP="005A1CB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5A1CBA">
              <w:rPr>
                <w:sz w:val="32"/>
                <w:szCs w:val="32"/>
              </w:rPr>
              <w:t xml:space="preserve">The problem </w:t>
            </w:r>
            <w:r w:rsidR="005022CF">
              <w:rPr>
                <w:sz w:val="32"/>
                <w:szCs w:val="32"/>
              </w:rPr>
              <w:t>to be solved is the low awareness of places with big groups of infected people from the virus Covid-19.</w:t>
            </w:r>
          </w:p>
          <w:p w14:paraId="0ACB6DB3" w14:textId="1F918443" w:rsidR="005A1CBA" w:rsidRDefault="005A1CBA" w:rsidP="005A1CB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Due</w:t>
            </w:r>
            <w:r w:rsidR="005022CF">
              <w:rPr>
                <w:sz w:val="32"/>
                <w:szCs w:val="32"/>
              </w:rPr>
              <w:t xml:space="preserve"> to not having insight on places, where these groups are the spread of the virus keeps growing.</w:t>
            </w:r>
          </w:p>
          <w:p w14:paraId="4ECFE543" w14:textId="3E3800D4" w:rsidR="005A1CBA" w:rsidRPr="005A1CBA" w:rsidRDefault="005A1CBA" w:rsidP="005A1CB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Provide </w:t>
            </w:r>
            <w:r w:rsidR="005022CF">
              <w:rPr>
                <w:sz w:val="32"/>
                <w:szCs w:val="32"/>
              </w:rPr>
              <w:t>people good map awareness of places with large numbers of infected people.</w:t>
            </w:r>
          </w:p>
          <w:p w14:paraId="060CF7FC" w14:textId="722D9897" w:rsidR="005A1CBA" w:rsidRPr="005A1CBA" w:rsidRDefault="005A1CBA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A924189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4831A778" w14:textId="64A13AE9" w:rsidR="00EE2F61" w:rsidRDefault="00CE1C9D" w:rsidP="00CE1C9D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Create an app allowing to people </w:t>
            </w:r>
            <w:r w:rsidR="00266779">
              <w:rPr>
                <w:sz w:val="32"/>
                <w:szCs w:val="32"/>
              </w:rPr>
              <w:t xml:space="preserve">(anonymously) </w:t>
            </w:r>
            <w:r>
              <w:rPr>
                <w:sz w:val="32"/>
                <w:szCs w:val="32"/>
              </w:rPr>
              <w:t>state their location and condition</w:t>
            </w:r>
            <w:r w:rsidR="00266779">
              <w:rPr>
                <w:sz w:val="32"/>
                <w:szCs w:val="32"/>
              </w:rPr>
              <w:t>.</w:t>
            </w:r>
          </w:p>
          <w:p w14:paraId="7A13598A" w14:textId="77777777" w:rsidR="00CE1C9D" w:rsidRDefault="00CE1C9D" w:rsidP="00CE1C9D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 index telling if the person is infected or if its suspicious </w:t>
            </w:r>
            <w:r w:rsidR="00266779">
              <w:rPr>
                <w:sz w:val="32"/>
                <w:szCs w:val="32"/>
              </w:rPr>
              <w:t>of a possible infection of the virus.</w:t>
            </w:r>
          </w:p>
          <w:p w14:paraId="5DAB843D" w14:textId="7D904231" w:rsidR="00266779" w:rsidRPr="00CE1C9D" w:rsidRDefault="00266779" w:rsidP="00CE1C9D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map with “real-time” view of # of cases and case type near you.</w:t>
            </w:r>
          </w:p>
        </w:tc>
      </w:tr>
      <w:tr w:rsidR="002D24ED" w14:paraId="67FA8BB1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5ECE30CF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7334DB1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63846A1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22580443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1CDF339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24F89718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FC92ED6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416ADA6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45106DF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6BF7257A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5862536F" w14:textId="77777777" w:rsidR="005A1CBA" w:rsidRDefault="005A1CBA" w:rsidP="005A1CBA"/>
          <w:p w14:paraId="1BC7B8AB" w14:textId="0128594B" w:rsidR="005A1CBA" w:rsidRPr="005022CF" w:rsidRDefault="005022CF" w:rsidP="005022C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goal is to p</w:t>
            </w:r>
            <w:r>
              <w:rPr>
                <w:sz w:val="32"/>
                <w:szCs w:val="32"/>
              </w:rPr>
              <w:t>rovide people good map awareness of places with large numbers of infected people</w:t>
            </w:r>
            <w:r>
              <w:rPr>
                <w:sz w:val="32"/>
                <w:szCs w:val="32"/>
              </w:rPr>
              <w:t xml:space="preserve"> hence letting them know what places to evade or be cautious.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8042A3F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3FE915D3" w14:textId="38FED835" w:rsidR="00344D45" w:rsidRDefault="00344D45" w:rsidP="00344D45"/>
        </w:tc>
      </w:tr>
      <w:tr w:rsidR="002D24ED" w14:paraId="70253F88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0365B3C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ADC575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87D0B3E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398E3476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00347E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78EA60BA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28DAA6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FCFA59D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7C112A3C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4EC1F98A" w14:textId="77777777" w:rsidTr="002D24ED">
        <w:tc>
          <w:tcPr>
            <w:tcW w:w="9445" w:type="dxa"/>
            <w:gridSpan w:val="2"/>
          </w:tcPr>
          <w:p w14:paraId="6ACE4284" w14:textId="1F8A295A" w:rsidR="00344D45" w:rsidRPr="00A93C59" w:rsidRDefault="00A93C59" w:rsidP="00A93C5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93C59">
              <w:rPr>
                <w:sz w:val="28"/>
                <w:szCs w:val="28"/>
              </w:rPr>
              <w:t>No</w:t>
            </w:r>
            <w:r w:rsidR="005022CF">
              <w:rPr>
                <w:sz w:val="28"/>
                <w:szCs w:val="28"/>
              </w:rPr>
              <w:t xml:space="preserve">t knowing </w:t>
            </w:r>
            <w:r w:rsidR="002C70F0">
              <w:rPr>
                <w:sz w:val="28"/>
                <w:szCs w:val="28"/>
              </w:rPr>
              <w:t>what precise</w:t>
            </w:r>
            <w:r w:rsidR="005022CF">
              <w:rPr>
                <w:sz w:val="28"/>
                <w:szCs w:val="28"/>
              </w:rPr>
              <w:t xml:space="preserve"> area</w:t>
            </w:r>
            <w:r w:rsidR="002C70F0">
              <w:rPr>
                <w:sz w:val="28"/>
                <w:szCs w:val="28"/>
              </w:rPr>
              <w:t>s</w:t>
            </w:r>
            <w:r w:rsidR="005022CF">
              <w:rPr>
                <w:sz w:val="28"/>
                <w:szCs w:val="28"/>
              </w:rPr>
              <w:t xml:space="preserve"> </w:t>
            </w:r>
            <w:r w:rsidR="002C70F0">
              <w:rPr>
                <w:sz w:val="28"/>
                <w:szCs w:val="28"/>
              </w:rPr>
              <w:t xml:space="preserve">have </w:t>
            </w:r>
            <w:r w:rsidR="005022CF">
              <w:rPr>
                <w:sz w:val="28"/>
                <w:szCs w:val="28"/>
              </w:rPr>
              <w:t>high infection percentage.</w:t>
            </w:r>
          </w:p>
          <w:p w14:paraId="2D92D3E1" w14:textId="7A498AAA" w:rsidR="00A93C59" w:rsidRPr="00A93C59" w:rsidRDefault="00CE1C9D" w:rsidP="00A93C5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5022CF">
              <w:rPr>
                <w:sz w:val="28"/>
                <w:szCs w:val="28"/>
              </w:rPr>
              <w:t>ata manipulation by the government</w:t>
            </w:r>
            <w:r w:rsidR="002C70F0">
              <w:rPr>
                <w:sz w:val="28"/>
                <w:szCs w:val="28"/>
              </w:rPr>
              <w:t xml:space="preserve"> for better political image.</w:t>
            </w:r>
          </w:p>
          <w:p w14:paraId="08C88C86" w14:textId="6A023312" w:rsidR="00A93C59" w:rsidRPr="00266779" w:rsidRDefault="00CE1C9D" w:rsidP="0026677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Poor</w:t>
            </w:r>
            <w:r w:rsidR="00266779">
              <w:rPr>
                <w:sz w:val="28"/>
                <w:szCs w:val="28"/>
              </w:rPr>
              <w:t xml:space="preserve"> management of</w:t>
            </w:r>
            <w:r w:rsidR="002C70F0">
              <w:rPr>
                <w:sz w:val="28"/>
                <w:szCs w:val="28"/>
              </w:rPr>
              <w:t xml:space="preserve"> Covid-19 cases count</w:t>
            </w:r>
            <w:r w:rsidR="00266779">
              <w:rPr>
                <w:sz w:val="28"/>
                <w:szCs w:val="28"/>
              </w:rPr>
              <w:t>, leading to wrong/unknown estimated amount of infected people.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0C3AE6C" w14:textId="77777777" w:rsidR="00344D45" w:rsidRDefault="00344D45"/>
        </w:tc>
        <w:tc>
          <w:tcPr>
            <w:tcW w:w="9946" w:type="dxa"/>
            <w:gridSpan w:val="2"/>
          </w:tcPr>
          <w:p w14:paraId="6D7C25C5" w14:textId="55B97CFE" w:rsidR="00344D45" w:rsidRDefault="00344D45" w:rsidP="00344D45"/>
        </w:tc>
      </w:tr>
    </w:tbl>
    <w:p w14:paraId="028F1075" w14:textId="77777777" w:rsidR="00B16A61" w:rsidRDefault="00B16A61"/>
    <w:p w14:paraId="45770C81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61616"/>
    <w:multiLevelType w:val="hybridMultilevel"/>
    <w:tmpl w:val="ED3C9650"/>
    <w:lvl w:ilvl="0" w:tplc="2A2C3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63"/>
    <w:rsid w:val="0008081F"/>
    <w:rsid w:val="00266779"/>
    <w:rsid w:val="002A5F9E"/>
    <w:rsid w:val="002C70F0"/>
    <w:rsid w:val="002D24ED"/>
    <w:rsid w:val="00344D45"/>
    <w:rsid w:val="004F4463"/>
    <w:rsid w:val="005022CF"/>
    <w:rsid w:val="005A1CBA"/>
    <w:rsid w:val="0060502B"/>
    <w:rsid w:val="0062533E"/>
    <w:rsid w:val="00A93C59"/>
    <w:rsid w:val="00B16A61"/>
    <w:rsid w:val="00B905B7"/>
    <w:rsid w:val="00CE1C9D"/>
    <w:rsid w:val="00EE2F61"/>
    <w:rsid w:val="00F6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4030"/>
  <w15:chartTrackingRefBased/>
  <w15:docId w15:val="{0916B963-B360-4F55-BA3F-551A9783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1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C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mi\Downloads\A3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A3_Template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Ydiel</dc:creator>
  <cp:keywords/>
  <dc:description/>
  <cp:lastModifiedBy>Ademir Khattar</cp:lastModifiedBy>
  <cp:revision>2</cp:revision>
  <dcterms:created xsi:type="dcterms:W3CDTF">2020-08-19T15:14:00Z</dcterms:created>
  <dcterms:modified xsi:type="dcterms:W3CDTF">2020-08-19T15:14:00Z</dcterms:modified>
</cp:coreProperties>
</file>